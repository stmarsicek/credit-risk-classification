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95A1" w14:textId="77777777" w:rsidR="008F4B3B" w:rsidRDefault="006D043E">
      <w:r>
        <w:t>Credit Risk Classification</w:t>
      </w:r>
    </w:p>
    <w:p w14:paraId="766F95A2" w14:textId="77777777" w:rsidR="008F4B3B" w:rsidRDefault="006D043E">
      <w:r>
        <w:t xml:space="preserve">In this module the task was to take a set of historical lending data and create and train models to evaluate the risk of lending. The purpose of this was to determine whether a loan would be a </w:t>
      </w:r>
      <w:proofErr w:type="gramStart"/>
      <w:r>
        <w:t>low or high end</w:t>
      </w:r>
      <w:proofErr w:type="gramEnd"/>
      <w:r>
        <w:t xml:space="preserve"> </w:t>
      </w:r>
      <w:r>
        <w:t xml:space="preserve">risk and whether or not our model can accurately predict that.  </w:t>
      </w:r>
    </w:p>
    <w:p w14:paraId="766F95A3" w14:textId="77777777" w:rsidR="008F4B3B" w:rsidRDefault="008F4B3B"/>
    <w:p w14:paraId="766F95A4" w14:textId="77777777" w:rsidR="008F4B3B" w:rsidRDefault="006D043E">
      <w:r>
        <w:t>Results:</w:t>
      </w:r>
    </w:p>
    <w:p w14:paraId="766F95A5" w14:textId="77777777" w:rsidR="008F4B3B" w:rsidRDefault="006D043E">
      <w:r>
        <w:t xml:space="preserve">Regression Model 1: </w:t>
      </w:r>
    </w:p>
    <w:p w14:paraId="766F95A6" w14:textId="77777777" w:rsidR="008F4B3B" w:rsidRDefault="006D043E">
      <w:r>
        <w:t xml:space="preserve">Precision:  100% precision on predictions of </w:t>
      </w:r>
      <w:proofErr w:type="gramStart"/>
      <w:r>
        <w:t>low risk</w:t>
      </w:r>
      <w:proofErr w:type="gramEnd"/>
      <w:r>
        <w:t xml:space="preserve"> loans.  85% precision on </w:t>
      </w:r>
      <w:proofErr w:type="gramStart"/>
      <w:r>
        <w:t>high risk</w:t>
      </w:r>
      <w:proofErr w:type="gramEnd"/>
      <w:r>
        <w:t xml:space="preserve"> loans</w:t>
      </w:r>
    </w:p>
    <w:p w14:paraId="766F95A7" w14:textId="77777777" w:rsidR="008F4B3B" w:rsidRDefault="006D043E">
      <w:r>
        <w:t xml:space="preserve">Recall: 99% precision on </w:t>
      </w:r>
      <w:proofErr w:type="gramStart"/>
      <w:r>
        <w:t>low risk</w:t>
      </w:r>
      <w:proofErr w:type="gramEnd"/>
      <w:r>
        <w:t xml:space="preserve"> loans.  91% precession on </w:t>
      </w:r>
      <w:proofErr w:type="gramStart"/>
      <w:r>
        <w:t xml:space="preserve">high </w:t>
      </w:r>
      <w:r>
        <w:t>risk</w:t>
      </w:r>
      <w:proofErr w:type="gramEnd"/>
      <w:r>
        <w:t xml:space="preserve"> loans.</w:t>
      </w:r>
    </w:p>
    <w:p w14:paraId="766F95A8" w14:textId="77777777" w:rsidR="008F4B3B" w:rsidRDefault="006D043E">
      <w:r>
        <w:t>Accuracy: Overall Accuracy was 99% with a balanced accuracy score of 0.9520479</w:t>
      </w:r>
    </w:p>
    <w:p w14:paraId="766F95A9" w14:textId="77777777" w:rsidR="008F4B3B" w:rsidRDefault="008F4B3B"/>
    <w:p w14:paraId="766F95AA" w14:textId="77777777" w:rsidR="008F4B3B" w:rsidRDefault="006D043E">
      <w:r>
        <w:t xml:space="preserve">Regression Model 2: </w:t>
      </w:r>
    </w:p>
    <w:p w14:paraId="766F95AB" w14:textId="77777777" w:rsidR="008F4B3B" w:rsidRDefault="006D043E">
      <w:r>
        <w:t xml:space="preserve">Precision:  100% precision on predictions of </w:t>
      </w:r>
      <w:proofErr w:type="gramStart"/>
      <w:r>
        <w:t>low risk</w:t>
      </w:r>
      <w:proofErr w:type="gramEnd"/>
      <w:r>
        <w:t xml:space="preserve"> loans.  84% precision on </w:t>
      </w:r>
      <w:proofErr w:type="gramStart"/>
      <w:r>
        <w:t>high risk</w:t>
      </w:r>
      <w:proofErr w:type="gramEnd"/>
      <w:r>
        <w:t xml:space="preserve"> loans</w:t>
      </w:r>
    </w:p>
    <w:p w14:paraId="766F95AC" w14:textId="77777777" w:rsidR="008F4B3B" w:rsidRDefault="006D043E">
      <w:r>
        <w:t xml:space="preserve">Recall: 99% precision on </w:t>
      </w:r>
      <w:proofErr w:type="gramStart"/>
      <w:r>
        <w:t>low risk</w:t>
      </w:r>
      <w:proofErr w:type="gramEnd"/>
      <w:r>
        <w:t xml:space="preserve"> loans.  99% pr</w:t>
      </w:r>
      <w:r>
        <w:t xml:space="preserve">ecession on </w:t>
      </w:r>
      <w:proofErr w:type="gramStart"/>
      <w:r>
        <w:t>high risk</w:t>
      </w:r>
      <w:proofErr w:type="gramEnd"/>
      <w:r>
        <w:t xml:space="preserve"> loans.</w:t>
      </w:r>
    </w:p>
    <w:p w14:paraId="766F95AD" w14:textId="77777777" w:rsidR="008F4B3B" w:rsidRDefault="006D043E">
      <w:r>
        <w:t>Accuracy: Overall Accuracy was 99% with a balanced accuracy score of 0.9936781</w:t>
      </w:r>
    </w:p>
    <w:p w14:paraId="766F95AE" w14:textId="77777777" w:rsidR="008F4B3B" w:rsidRDefault="008F4B3B"/>
    <w:p w14:paraId="766F95AF" w14:textId="77777777" w:rsidR="008F4B3B" w:rsidRDefault="008F4B3B"/>
    <w:p w14:paraId="766F95B0" w14:textId="77777777" w:rsidR="008F4B3B" w:rsidRDefault="006D043E">
      <w:r>
        <w:t>Summary:</w:t>
      </w:r>
    </w:p>
    <w:p w14:paraId="766F95B1" w14:textId="77777777" w:rsidR="008F4B3B" w:rsidRDefault="006D043E">
      <w:r>
        <w:t xml:space="preserve">Regression model 2 appears to the be better of the two models and the model I would choose.  I would choose this because while in </w:t>
      </w:r>
      <w:r>
        <w:t xml:space="preserve">inaccurately predicted high risk loans more often, it did not give us nearly as many false positives on </w:t>
      </w:r>
      <w:proofErr w:type="gramStart"/>
      <w:r>
        <w:t>high risk</w:t>
      </w:r>
      <w:proofErr w:type="gramEnd"/>
      <w:r>
        <w:t xml:space="preserve"> loans.  Ultimately the </w:t>
      </w:r>
      <w:proofErr w:type="gramStart"/>
      <w:r>
        <w:t>worst case</w:t>
      </w:r>
      <w:proofErr w:type="gramEnd"/>
      <w:r>
        <w:t xml:space="preserve"> scenario for a bank would be predicting a loan was low risk, when in fact it was actually high risk.  So in </w:t>
      </w:r>
      <w:proofErr w:type="gramStart"/>
      <w:r>
        <w:t>this  situation</w:t>
      </w:r>
      <w:proofErr w:type="gramEnd"/>
      <w:r>
        <w:t xml:space="preserve"> misidentifying something as a high risk is more acceptable because the loan would just not be accepted.  You lose some business, but that would be less than if you had a loan default.  </w:t>
      </w:r>
    </w:p>
    <w:p w14:paraId="766F95B2" w14:textId="77777777" w:rsidR="008F4B3B" w:rsidRDefault="008F4B3B"/>
    <w:sectPr w:rsidR="008F4B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95A5" w14:textId="77777777" w:rsidR="00000000" w:rsidRDefault="006D043E">
      <w:pPr>
        <w:spacing w:after="0" w:line="240" w:lineRule="auto"/>
      </w:pPr>
      <w:r>
        <w:separator/>
      </w:r>
    </w:p>
  </w:endnote>
  <w:endnote w:type="continuationSeparator" w:id="0">
    <w:p w14:paraId="766F95A7" w14:textId="77777777" w:rsidR="00000000" w:rsidRDefault="006D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95A1" w14:textId="77777777" w:rsidR="00000000" w:rsidRDefault="006D043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6F95A3" w14:textId="77777777" w:rsidR="00000000" w:rsidRDefault="006D0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4B3B"/>
    <w:rsid w:val="006D043E"/>
    <w:rsid w:val="008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95A1"/>
  <w15:docId w15:val="{D762032A-DE67-4D30-87BB-575CBD71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Marsicek</dc:creator>
  <dc:description/>
  <cp:lastModifiedBy>Steven Marsicek</cp:lastModifiedBy>
  <cp:revision>2</cp:revision>
  <dcterms:created xsi:type="dcterms:W3CDTF">2023-11-09T23:33:00Z</dcterms:created>
  <dcterms:modified xsi:type="dcterms:W3CDTF">2023-11-09T23:33:00Z</dcterms:modified>
</cp:coreProperties>
</file>